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17"/>
        <w:tblW w:w="1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3"/>
        <w:gridCol w:w="282"/>
        <w:gridCol w:w="136"/>
        <w:gridCol w:w="1881"/>
        <w:gridCol w:w="20"/>
        <w:gridCol w:w="260"/>
        <w:gridCol w:w="20"/>
        <w:gridCol w:w="2864"/>
        <w:gridCol w:w="151"/>
        <w:gridCol w:w="282"/>
        <w:gridCol w:w="33"/>
        <w:gridCol w:w="1068"/>
        <w:gridCol w:w="282"/>
        <w:gridCol w:w="791"/>
        <w:gridCol w:w="20"/>
        <w:gridCol w:w="258"/>
        <w:gridCol w:w="20"/>
        <w:gridCol w:w="2447"/>
        <w:gridCol w:w="144"/>
      </w:tblGrid>
      <w:tr w:rsidR="003A1DB1" w14:paraId="359CAD2B" w14:textId="77777777" w:rsidTr="008B078C">
        <w:trPr>
          <w:trHeight w:val="549"/>
        </w:trPr>
        <w:tc>
          <w:tcPr>
            <w:tcW w:w="11092" w:type="dxa"/>
            <w:gridSpan w:val="19"/>
            <w:tcBorders>
              <w:bottom w:val="single" w:sz="24" w:space="0" w:color="2C3B57" w:themeColor="text2"/>
            </w:tcBorders>
          </w:tcPr>
          <w:p w14:paraId="22E1CDDA" w14:textId="77777777" w:rsidR="00233AA3" w:rsidRPr="00233AA3" w:rsidRDefault="00BD2F41" w:rsidP="00233AA3">
            <w:pPr>
              <w:pStyle w:val="Heading1"/>
              <w:jc w:val="left"/>
              <w:rPr>
                <w:sz w:val="72"/>
                <w:szCs w:val="72"/>
              </w:rPr>
            </w:pPr>
            <w:r w:rsidRPr="00233AA3">
              <w:rPr>
                <w:sz w:val="72"/>
                <w:szCs w:val="72"/>
              </w:rPr>
              <w:t>ATUL GOSWAMI</w:t>
            </w:r>
            <w:r w:rsidR="00233AA3" w:rsidRPr="00233AA3">
              <w:rPr>
                <w:sz w:val="72"/>
                <w:szCs w:val="72"/>
              </w:rPr>
              <w:t xml:space="preserve"> </w:t>
            </w:r>
          </w:p>
          <w:p w14:paraId="05980FA4" w14:textId="4BA2D62C" w:rsidR="003A1DB1" w:rsidRPr="00E44A7F" w:rsidRDefault="00233AA3" w:rsidP="00233AA3">
            <w:pPr>
              <w:pStyle w:val="Heading1"/>
              <w:jc w:val="left"/>
              <w:rPr>
                <w:sz w:val="72"/>
                <w:szCs w:val="72"/>
              </w:rPr>
            </w:pPr>
            <w:r w:rsidRPr="00233AA3">
              <w:rPr>
                <w:sz w:val="32"/>
              </w:rPr>
              <w:t>M</w:t>
            </w:r>
            <w:r>
              <w:rPr>
                <w:sz w:val="32"/>
              </w:rPr>
              <w:t>echanical Engineer</w:t>
            </w:r>
          </w:p>
        </w:tc>
      </w:tr>
      <w:tr w:rsidR="003A1DB1" w14:paraId="2261D2AD" w14:textId="77777777" w:rsidTr="008B078C">
        <w:trPr>
          <w:trHeight w:val="44"/>
        </w:trPr>
        <w:tc>
          <w:tcPr>
            <w:tcW w:w="11092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56AC1300" w14:textId="77777777" w:rsidR="003A1DB1" w:rsidRDefault="003A1DB1" w:rsidP="003A1DB1"/>
        </w:tc>
      </w:tr>
      <w:tr w:rsidR="008B078C" w14:paraId="1B2D4ED7" w14:textId="77777777" w:rsidTr="008B078C">
        <w:trPr>
          <w:gridAfter w:val="1"/>
          <w:wAfter w:w="144" w:type="dxa"/>
          <w:trHeight w:val="93"/>
        </w:trPr>
        <w:tc>
          <w:tcPr>
            <w:tcW w:w="133" w:type="dxa"/>
            <w:vAlign w:val="center"/>
          </w:tcPr>
          <w:p w14:paraId="1DDBEB00" w14:textId="77777777" w:rsidR="003A1DB1" w:rsidRPr="00D06709" w:rsidRDefault="003A1DB1" w:rsidP="003A1DB1"/>
        </w:tc>
        <w:tc>
          <w:tcPr>
            <w:tcW w:w="282" w:type="dxa"/>
            <w:shd w:val="clear" w:color="auto" w:fill="2C3B57" w:themeFill="text2"/>
            <w:vAlign w:val="center"/>
          </w:tcPr>
          <w:p w14:paraId="18D322AA" w14:textId="4B732289" w:rsidR="003A1DB1" w:rsidRPr="00DF1CB4" w:rsidRDefault="003A1DB1" w:rsidP="003A1DB1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36" w:type="dxa"/>
            <w:vAlign w:val="center"/>
          </w:tcPr>
          <w:p w14:paraId="76E5880E" w14:textId="77777777" w:rsidR="003A1DB1" w:rsidRPr="00D06709" w:rsidRDefault="003A1DB1" w:rsidP="003A1DB1"/>
        </w:tc>
        <w:tc>
          <w:tcPr>
            <w:tcW w:w="1881" w:type="dxa"/>
            <w:vAlign w:val="center"/>
          </w:tcPr>
          <w:p w14:paraId="5EA1790B" w14:textId="68E5011E" w:rsidR="003A1DB1" w:rsidRPr="00FA4DB0" w:rsidRDefault="003A1DB1" w:rsidP="00456DDE">
            <w:r>
              <w:t>+91</w:t>
            </w:r>
            <w:r w:rsidR="00456DDE">
              <w:t>-</w:t>
            </w:r>
            <w:r w:rsidR="00BD2F41">
              <w:t>8218818389</w:t>
            </w:r>
          </w:p>
        </w:tc>
        <w:tc>
          <w:tcPr>
            <w:tcW w:w="20" w:type="dxa"/>
            <w:vAlign w:val="center"/>
          </w:tcPr>
          <w:p w14:paraId="73AD93DA" w14:textId="77777777" w:rsidR="003A1DB1" w:rsidRDefault="003A1DB1" w:rsidP="003A1DB1"/>
        </w:tc>
        <w:tc>
          <w:tcPr>
            <w:tcW w:w="260" w:type="dxa"/>
            <w:shd w:val="clear" w:color="auto" w:fill="2C3B57" w:themeFill="text2"/>
            <w:vAlign w:val="center"/>
          </w:tcPr>
          <w:p w14:paraId="650E11DF" w14:textId="56366DDA" w:rsidR="003A1DB1" w:rsidRPr="00DF1CB4" w:rsidRDefault="005149EE" w:rsidP="003A1DB1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7D085A1" w14:textId="77777777" w:rsidR="003A1DB1" w:rsidRDefault="003A1DB1" w:rsidP="003A1DB1"/>
        </w:tc>
        <w:tc>
          <w:tcPr>
            <w:tcW w:w="2864" w:type="dxa"/>
            <w:vAlign w:val="center"/>
          </w:tcPr>
          <w:p w14:paraId="45A367BA" w14:textId="5473C86D" w:rsidR="003A1DB1" w:rsidRPr="00FA4DB0" w:rsidRDefault="00BD2F41" w:rsidP="003A1DB1">
            <w:r>
              <w:t>i.goswamiatul25@gmail.com</w:t>
            </w:r>
          </w:p>
        </w:tc>
        <w:tc>
          <w:tcPr>
            <w:tcW w:w="151" w:type="dxa"/>
            <w:vAlign w:val="center"/>
          </w:tcPr>
          <w:p w14:paraId="28CF162D" w14:textId="77777777" w:rsidR="003A1DB1" w:rsidRDefault="003A1DB1" w:rsidP="003A1DB1"/>
        </w:tc>
        <w:tc>
          <w:tcPr>
            <w:tcW w:w="282" w:type="dxa"/>
            <w:shd w:val="clear" w:color="auto" w:fill="2C3B57" w:themeFill="text2"/>
            <w:vAlign w:val="center"/>
          </w:tcPr>
          <w:p w14:paraId="2B927A64" w14:textId="77777777" w:rsidR="003A1DB1" w:rsidRPr="00DF1CB4" w:rsidRDefault="003A1DB1" w:rsidP="003A1DB1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33" w:type="dxa"/>
            <w:vAlign w:val="center"/>
          </w:tcPr>
          <w:p w14:paraId="2D6E1117" w14:textId="77777777" w:rsidR="003A1DB1" w:rsidRDefault="003A1DB1" w:rsidP="003A1DB1"/>
        </w:tc>
        <w:tc>
          <w:tcPr>
            <w:tcW w:w="2141" w:type="dxa"/>
            <w:gridSpan w:val="3"/>
            <w:vAlign w:val="center"/>
          </w:tcPr>
          <w:p w14:paraId="7292731F" w14:textId="009B7AAE" w:rsidR="003A1DB1" w:rsidRPr="00FA4DB0" w:rsidRDefault="00BD2F41" w:rsidP="003A1DB1">
            <w:r>
              <w:t>Meerut</w:t>
            </w:r>
            <w:r w:rsidR="003A1DB1">
              <w:t xml:space="preserve">, </w:t>
            </w:r>
            <w:r>
              <w:t>Uttar Pradesh</w:t>
            </w:r>
          </w:p>
        </w:tc>
        <w:tc>
          <w:tcPr>
            <w:tcW w:w="20" w:type="dxa"/>
            <w:vAlign w:val="center"/>
          </w:tcPr>
          <w:p w14:paraId="77576F4F" w14:textId="77777777" w:rsidR="003A1DB1" w:rsidRDefault="003A1DB1" w:rsidP="003A1DB1"/>
        </w:tc>
        <w:tc>
          <w:tcPr>
            <w:tcW w:w="258" w:type="dxa"/>
            <w:shd w:val="clear" w:color="auto" w:fill="2C3B57" w:themeFill="text2"/>
            <w:vAlign w:val="center"/>
          </w:tcPr>
          <w:p w14:paraId="70561E0F" w14:textId="77777777" w:rsidR="003A1DB1" w:rsidRPr="00DF1CB4" w:rsidRDefault="003A1DB1" w:rsidP="003A1DB1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in</w:t>
            </w:r>
          </w:p>
        </w:tc>
        <w:tc>
          <w:tcPr>
            <w:tcW w:w="20" w:type="dxa"/>
            <w:vAlign w:val="center"/>
          </w:tcPr>
          <w:p w14:paraId="32CC2919" w14:textId="77777777" w:rsidR="003A1DB1" w:rsidRDefault="003A1DB1" w:rsidP="003A1DB1"/>
        </w:tc>
        <w:tc>
          <w:tcPr>
            <w:tcW w:w="2447" w:type="dxa"/>
            <w:vAlign w:val="center"/>
          </w:tcPr>
          <w:p w14:paraId="5D518377" w14:textId="229435AB" w:rsidR="003A1DB1" w:rsidRPr="00FA4DB0" w:rsidRDefault="00564DCE" w:rsidP="003A1DB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www.linkedin.com/in/atul-goswami-2a1471274</w:t>
            </w:r>
          </w:p>
        </w:tc>
      </w:tr>
      <w:tr w:rsidR="003A1DB1" w14:paraId="20B84037" w14:textId="77777777" w:rsidTr="008B078C">
        <w:trPr>
          <w:trHeight w:val="45"/>
        </w:trPr>
        <w:tc>
          <w:tcPr>
            <w:tcW w:w="11092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4364315" w14:textId="77777777" w:rsidR="003A1DB1" w:rsidRDefault="003A1DB1" w:rsidP="003A1DB1"/>
        </w:tc>
      </w:tr>
      <w:tr w:rsidR="003A1DB1" w14:paraId="1C035214" w14:textId="77777777" w:rsidTr="008B078C">
        <w:trPr>
          <w:trHeight w:val="3"/>
        </w:trPr>
        <w:tc>
          <w:tcPr>
            <w:tcW w:w="7130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78451AD" w14:textId="68A927CA" w:rsidR="003A1DB1" w:rsidRPr="005F5561" w:rsidRDefault="00233AA3" w:rsidP="00592E0F">
            <w:pPr>
              <w:pStyle w:val="Heading3"/>
              <w:ind w:left="0"/>
            </w:pPr>
            <w:r>
              <w:t xml:space="preserve">   </w:t>
            </w:r>
            <w:r w:rsidR="00592E0F">
              <w:t>OBJECTIVE</w:t>
            </w:r>
          </w:p>
        </w:tc>
        <w:tc>
          <w:tcPr>
            <w:tcW w:w="282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A3E2F92" w14:textId="77777777" w:rsidR="003A1DB1" w:rsidRDefault="003A1DB1" w:rsidP="003A1DB1"/>
        </w:tc>
        <w:tc>
          <w:tcPr>
            <w:tcW w:w="3678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0EB39FBA" w14:textId="77777777" w:rsidR="003A1DB1" w:rsidRDefault="003A1DB1" w:rsidP="003A1DB1"/>
        </w:tc>
      </w:tr>
      <w:tr w:rsidR="003A1DB1" w14:paraId="6700673B" w14:textId="77777777" w:rsidTr="008B078C">
        <w:trPr>
          <w:trHeight w:val="162"/>
        </w:trPr>
        <w:tc>
          <w:tcPr>
            <w:tcW w:w="713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67082E3" w14:textId="77777777" w:rsidR="003A1DB1" w:rsidRPr="005F5561" w:rsidRDefault="003A1DB1" w:rsidP="003A1DB1">
            <w:pPr>
              <w:pStyle w:val="Heading3"/>
            </w:pPr>
          </w:p>
        </w:tc>
        <w:tc>
          <w:tcPr>
            <w:tcW w:w="282" w:type="dxa"/>
            <w:vMerge/>
            <w:vAlign w:val="bottom"/>
          </w:tcPr>
          <w:p w14:paraId="655A0C17" w14:textId="77777777" w:rsidR="003A1DB1" w:rsidRDefault="003A1DB1" w:rsidP="003A1DB1"/>
        </w:tc>
        <w:tc>
          <w:tcPr>
            <w:tcW w:w="3678" w:type="dxa"/>
            <w:gridSpan w:val="6"/>
            <w:shd w:val="clear" w:color="auto" w:fill="CADEE5" w:themeFill="background2"/>
            <w:vAlign w:val="bottom"/>
          </w:tcPr>
          <w:p w14:paraId="4A8EAF16" w14:textId="0C5805EC" w:rsidR="003A1DB1" w:rsidRDefault="00D71FB2" w:rsidP="00D71FB2">
            <w:pPr>
              <w:pStyle w:val="Heading3"/>
              <w:ind w:left="0"/>
            </w:pPr>
            <w:r>
              <w:t xml:space="preserve">  </w:t>
            </w:r>
            <w:sdt>
              <w:sdtPr>
                <w:id w:val="-2075571490"/>
                <w:placeholder>
                  <w:docPart w:val="F124FA6876DF4E82B8E32CD7F57092ED"/>
                </w:placeholder>
                <w:temporary/>
                <w:showingPlcHdr/>
                <w15:appearance w15:val="hidden"/>
              </w:sdtPr>
              <w:sdtEndPr/>
              <w:sdtContent>
                <w:r w:rsidR="003A1DB1" w:rsidRPr="00AD0DDD">
                  <w:t>Education</w:t>
                </w:r>
              </w:sdtContent>
            </w:sdt>
          </w:p>
          <w:p w14:paraId="5EDFCBF0" w14:textId="77777777" w:rsidR="003A1DB1" w:rsidRDefault="003A1DB1" w:rsidP="003A1DB1">
            <w:r>
              <w:t xml:space="preserve">  </w:t>
            </w:r>
          </w:p>
          <w:p w14:paraId="4A9F9413" w14:textId="77777777" w:rsidR="003A1DB1" w:rsidRPr="009F3AE7" w:rsidRDefault="003A1DB1" w:rsidP="003A1DB1">
            <w:pPr>
              <w:rPr>
                <w:b/>
                <w:bCs/>
              </w:rPr>
            </w:pPr>
            <w:r>
              <w:t xml:space="preserve">   </w:t>
            </w:r>
            <w:r w:rsidRPr="009F3AE7">
              <w:rPr>
                <w:b/>
                <w:bCs/>
                <w:sz w:val="22"/>
                <w:szCs w:val="28"/>
              </w:rPr>
              <w:t>UG</w:t>
            </w:r>
          </w:p>
        </w:tc>
      </w:tr>
      <w:tr w:rsidR="003A1DB1" w14:paraId="00E5FADE" w14:textId="77777777" w:rsidTr="008B078C">
        <w:trPr>
          <w:trHeight w:val="510"/>
        </w:trPr>
        <w:tc>
          <w:tcPr>
            <w:tcW w:w="7130" w:type="dxa"/>
            <w:gridSpan w:val="12"/>
            <w:tcBorders>
              <w:top w:val="single" w:sz="8" w:space="0" w:color="2C3B57" w:themeColor="text2"/>
            </w:tcBorders>
          </w:tcPr>
          <w:p w14:paraId="15852378" w14:textId="5824192D" w:rsidR="003A1DB1" w:rsidRPr="00AD4AE3" w:rsidRDefault="003A1DB1" w:rsidP="003A1DB1">
            <w:pPr>
              <w:pStyle w:val="Text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 w:rsidRPr="00AD4AE3">
              <w:rPr>
                <w:sz w:val="20"/>
                <w:szCs w:val="20"/>
              </w:rPr>
              <w:t>As a motivated and dedicated fresher, I aim to learn from industry professionals, develop valuable skills, and make a positive impact while exploring and refining my career interests. I am eager to contribute to the organization's goals and objectives, while also expanding my professional network and building a solid foundation for future career growth.</w:t>
            </w:r>
          </w:p>
        </w:tc>
        <w:tc>
          <w:tcPr>
            <w:tcW w:w="282" w:type="dxa"/>
            <w:vMerge w:val="restart"/>
            <w:vAlign w:val="center"/>
          </w:tcPr>
          <w:p w14:paraId="2FAE6EB0" w14:textId="77777777" w:rsidR="003A1DB1" w:rsidRDefault="003A1DB1" w:rsidP="003A1DB1"/>
        </w:tc>
        <w:tc>
          <w:tcPr>
            <w:tcW w:w="3678" w:type="dxa"/>
            <w:gridSpan w:val="6"/>
            <w:vMerge w:val="restart"/>
            <w:shd w:val="clear" w:color="auto" w:fill="CADEE5" w:themeFill="background2"/>
          </w:tcPr>
          <w:p w14:paraId="51D92356" w14:textId="71046C50" w:rsidR="003A1DB1" w:rsidRPr="009F3AE7" w:rsidRDefault="003A1DB1" w:rsidP="003A1DB1">
            <w:pPr>
              <w:pStyle w:val="Text"/>
              <w:rPr>
                <w:szCs w:val="22"/>
              </w:rPr>
            </w:pPr>
            <w:r w:rsidRPr="009F3AE7">
              <w:rPr>
                <w:szCs w:val="22"/>
              </w:rPr>
              <w:t>Vellore Institute of Technology</w:t>
            </w:r>
            <w:r w:rsidR="00D71FB2">
              <w:rPr>
                <w:szCs w:val="22"/>
              </w:rPr>
              <w:t>, Chennai</w:t>
            </w:r>
          </w:p>
          <w:p w14:paraId="122D8C70" w14:textId="0074680C" w:rsidR="003A1DB1" w:rsidRDefault="00F878CC" w:rsidP="003A1DB1">
            <w:pPr>
              <w:pStyle w:val="Text"/>
            </w:pPr>
            <w:r>
              <w:t>B.</w:t>
            </w:r>
            <w:r w:rsidR="00176C2A">
              <w:t>Tech</w:t>
            </w:r>
            <w:r w:rsidR="003A1DB1">
              <w:t xml:space="preserve"> </w:t>
            </w:r>
            <w:r w:rsidR="00BD2F41">
              <w:t xml:space="preserve">Mechanical Engineering </w:t>
            </w:r>
          </w:p>
          <w:p w14:paraId="78715144" w14:textId="4B069363" w:rsidR="003A1DB1" w:rsidRDefault="003A1DB1" w:rsidP="003A1DB1">
            <w:pPr>
              <w:pStyle w:val="Text"/>
            </w:pPr>
            <w:r>
              <w:t>(2021-25)</w:t>
            </w:r>
            <w:r w:rsidR="00176C2A">
              <w:t xml:space="preserve"> </w:t>
            </w:r>
          </w:p>
          <w:p w14:paraId="2E47A0D4" w14:textId="45351F4F" w:rsidR="003A1DB1" w:rsidRDefault="003A1DB1" w:rsidP="003A1DB1">
            <w:pPr>
              <w:pStyle w:val="Text"/>
            </w:pPr>
            <w:r>
              <w:t>CGPA- 8.</w:t>
            </w:r>
            <w:r w:rsidR="007863F6">
              <w:t>68</w:t>
            </w:r>
          </w:p>
          <w:p w14:paraId="0CF1BA10" w14:textId="77777777" w:rsidR="003A1DB1" w:rsidRDefault="003A1DB1" w:rsidP="003A1DB1">
            <w:pPr>
              <w:pStyle w:val="Text"/>
            </w:pPr>
          </w:p>
          <w:p w14:paraId="307BB182" w14:textId="77777777" w:rsidR="003A1DB1" w:rsidRPr="009F3AE7" w:rsidRDefault="003A1DB1" w:rsidP="003A1DB1">
            <w:pPr>
              <w:pStyle w:val="Text"/>
              <w:rPr>
                <w:b/>
                <w:bCs/>
              </w:rPr>
            </w:pPr>
            <w:r w:rsidRPr="009F3AE7">
              <w:rPr>
                <w:b/>
                <w:bCs/>
              </w:rPr>
              <w:t>INTERMEDIATE</w:t>
            </w:r>
          </w:p>
          <w:p w14:paraId="14559CD3" w14:textId="42681860" w:rsidR="003A1DB1" w:rsidRDefault="00BD2F41" w:rsidP="003A1DB1">
            <w:pPr>
              <w:pStyle w:val="Text"/>
            </w:pPr>
            <w:r>
              <w:t>R N International</w:t>
            </w:r>
            <w:r w:rsidR="003A1DB1">
              <w:t xml:space="preserve"> Public School, </w:t>
            </w:r>
            <w:r>
              <w:t>Meerut</w:t>
            </w:r>
          </w:p>
          <w:p w14:paraId="336E00E7" w14:textId="77777777" w:rsidR="003A1DB1" w:rsidRDefault="003A1DB1" w:rsidP="003A1DB1">
            <w:pPr>
              <w:pStyle w:val="Text"/>
            </w:pPr>
            <w:r>
              <w:t>PCM</w:t>
            </w:r>
          </w:p>
          <w:p w14:paraId="1E2564E1" w14:textId="0C78A0FB" w:rsidR="003A1DB1" w:rsidRDefault="003A1DB1" w:rsidP="003A1DB1">
            <w:pPr>
              <w:pStyle w:val="Text"/>
            </w:pPr>
            <w:r>
              <w:t>(20</w:t>
            </w:r>
            <w:r w:rsidR="00BD2F41">
              <w:t>20</w:t>
            </w:r>
            <w:r>
              <w:t>-2</w:t>
            </w:r>
            <w:r w:rsidR="00BD2F41">
              <w:t>1</w:t>
            </w:r>
            <w:r>
              <w:t>)</w:t>
            </w:r>
          </w:p>
          <w:p w14:paraId="1B9BBFBE" w14:textId="1D6F5A00" w:rsidR="003A1DB1" w:rsidRDefault="003A1DB1" w:rsidP="003A1DB1">
            <w:pPr>
              <w:pStyle w:val="Text"/>
            </w:pPr>
            <w:r w:rsidRPr="009F3AE7">
              <w:rPr>
                <w:sz w:val="20"/>
                <w:szCs w:val="22"/>
              </w:rPr>
              <w:t>PECENTAGE</w:t>
            </w:r>
            <w:r>
              <w:t xml:space="preserve">- </w:t>
            </w:r>
            <w:r w:rsidR="00BD2F41">
              <w:t>95.4%</w:t>
            </w:r>
          </w:p>
          <w:p w14:paraId="5387FEA0" w14:textId="77777777" w:rsidR="00BD2F41" w:rsidRDefault="00BD2F41" w:rsidP="003A1DB1">
            <w:pPr>
              <w:pStyle w:val="Text"/>
            </w:pPr>
          </w:p>
          <w:p w14:paraId="700D54E5" w14:textId="76AE8CC5" w:rsidR="00BD2F41" w:rsidRPr="009F3AE7" w:rsidRDefault="00BD2F41" w:rsidP="00BD2F41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HIGH SCHOOL</w:t>
            </w:r>
          </w:p>
          <w:p w14:paraId="7A948610" w14:textId="558A219F" w:rsidR="00BD2F41" w:rsidRDefault="00BD2F41" w:rsidP="00D71FB2">
            <w:pPr>
              <w:pStyle w:val="Text"/>
            </w:pPr>
            <w:r>
              <w:t>R N International Public School, Meerut</w:t>
            </w:r>
          </w:p>
          <w:p w14:paraId="2EE80328" w14:textId="609EBB7E" w:rsidR="00BD2F41" w:rsidRDefault="00BD2F41" w:rsidP="00BD2F41">
            <w:pPr>
              <w:pStyle w:val="Text"/>
            </w:pPr>
            <w:r>
              <w:t>(2018-</w:t>
            </w:r>
            <w:r w:rsidR="00D71FB2">
              <w:t>19</w:t>
            </w:r>
            <w:r>
              <w:t>)</w:t>
            </w:r>
          </w:p>
          <w:p w14:paraId="15CDEC60" w14:textId="784547C3" w:rsidR="00BD2F41" w:rsidRDefault="00BD2F41" w:rsidP="00BD2F41">
            <w:pPr>
              <w:pStyle w:val="Text"/>
            </w:pPr>
            <w:r w:rsidRPr="009F3AE7">
              <w:rPr>
                <w:sz w:val="20"/>
                <w:szCs w:val="22"/>
              </w:rPr>
              <w:t>PECENTAGE</w:t>
            </w:r>
            <w:r w:rsidR="00176C2A">
              <w:t>- 93</w:t>
            </w:r>
            <w:r>
              <w:t>%</w:t>
            </w:r>
          </w:p>
          <w:p w14:paraId="78F87E2C" w14:textId="77777777" w:rsidR="00BD2F41" w:rsidRDefault="00BD2F41" w:rsidP="003A1DB1">
            <w:pPr>
              <w:pStyle w:val="Text"/>
            </w:pPr>
          </w:p>
          <w:p w14:paraId="411791BF" w14:textId="77777777" w:rsidR="003A1DB1" w:rsidRDefault="003A1DB1" w:rsidP="003A1DB1">
            <w:pPr>
              <w:pStyle w:val="Text"/>
              <w:ind w:left="0"/>
            </w:pPr>
          </w:p>
          <w:p w14:paraId="403F2F4B" w14:textId="77777777" w:rsidR="003A1DB1" w:rsidRDefault="00DD7075" w:rsidP="003A1DB1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67DB7E93D01A4C89959FC42F5177F2AF"/>
                </w:placeholder>
                <w:temporary/>
                <w:showingPlcHdr/>
                <w15:appearance w15:val="hidden"/>
              </w:sdtPr>
              <w:sdtEndPr/>
              <w:sdtContent>
                <w:r w:rsidR="003A1DB1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2D306F2F" w14:textId="29CD0EE4" w:rsidR="003A1DB1" w:rsidRPr="003B23EA" w:rsidRDefault="00D71FB2" w:rsidP="003A1DB1">
            <w:pPr>
              <w:ind w:left="170"/>
              <w:rPr>
                <w:b/>
                <w:i/>
                <w:iCs/>
                <w:sz w:val="24"/>
                <w:szCs w:val="32"/>
              </w:rPr>
            </w:pPr>
            <w:r w:rsidRPr="003B23EA">
              <w:rPr>
                <w:b/>
                <w:i/>
                <w:iCs/>
                <w:sz w:val="24"/>
                <w:szCs w:val="32"/>
              </w:rPr>
              <w:t>Software Known</w:t>
            </w:r>
          </w:p>
          <w:p w14:paraId="6F2E3862" w14:textId="77777777" w:rsidR="003B23EA" w:rsidRPr="00D71FB2" w:rsidRDefault="003B23EA" w:rsidP="003A1DB1">
            <w:pPr>
              <w:ind w:left="170"/>
              <w:rPr>
                <w:i/>
                <w:iCs/>
                <w:sz w:val="24"/>
                <w:szCs w:val="32"/>
              </w:rPr>
            </w:pPr>
          </w:p>
          <w:p w14:paraId="36263345" w14:textId="64F20752" w:rsidR="003A1DB1" w:rsidRPr="003A1DB1" w:rsidRDefault="003A1DB1" w:rsidP="003A1DB1">
            <w:pPr>
              <w:ind w:left="170"/>
              <w:rPr>
                <w:b/>
                <w:bCs/>
                <w:sz w:val="24"/>
                <w:szCs w:val="32"/>
              </w:rPr>
            </w:pPr>
            <w:r w:rsidRPr="003A1DB1">
              <w:rPr>
                <w:b/>
                <w:bCs/>
                <w:sz w:val="22"/>
                <w:szCs w:val="28"/>
              </w:rPr>
              <w:t>Skilled</w:t>
            </w:r>
            <w:r w:rsidR="00B32E07">
              <w:rPr>
                <w:b/>
                <w:bCs/>
                <w:sz w:val="22"/>
                <w:szCs w:val="28"/>
              </w:rPr>
              <w:t xml:space="preserve"> </w:t>
            </w:r>
          </w:p>
          <w:p w14:paraId="7289A5B2" w14:textId="26E270CC" w:rsidR="003A1DB1" w:rsidRPr="003A1DB1" w:rsidRDefault="003A1DB1" w:rsidP="003A1DB1">
            <w:pPr>
              <w:ind w:left="170"/>
              <w:rPr>
                <w:sz w:val="22"/>
                <w:szCs w:val="28"/>
              </w:rPr>
            </w:pPr>
            <w:r w:rsidRPr="003A1DB1">
              <w:rPr>
                <w:sz w:val="22"/>
                <w:szCs w:val="28"/>
              </w:rPr>
              <w:t>(</w:t>
            </w:r>
            <w:r w:rsidR="00216407">
              <w:rPr>
                <w:sz w:val="22"/>
                <w:szCs w:val="28"/>
              </w:rPr>
              <w:t>SolidWorks</w:t>
            </w:r>
            <w:r w:rsidR="00D71FB2">
              <w:rPr>
                <w:sz w:val="22"/>
                <w:szCs w:val="28"/>
              </w:rPr>
              <w:t>)</w:t>
            </w:r>
            <w:r w:rsidR="00B32E07">
              <w:rPr>
                <w:sz w:val="22"/>
                <w:szCs w:val="28"/>
              </w:rPr>
              <w:t xml:space="preserve"> </w:t>
            </w:r>
          </w:p>
          <w:p w14:paraId="25A69062" w14:textId="5CEF7704" w:rsidR="003A1DB1" w:rsidRPr="003A1DB1" w:rsidRDefault="00B32E07" w:rsidP="003A1DB1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Familiar</w:t>
            </w:r>
          </w:p>
          <w:p w14:paraId="01FDB6AE" w14:textId="2D8158BF" w:rsidR="003A1DB1" w:rsidRDefault="007863F6" w:rsidP="003A1DB1">
            <w:pPr>
              <w:ind w:left="17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(COMSOL</w:t>
            </w:r>
            <w:r w:rsidR="005149EE">
              <w:rPr>
                <w:sz w:val="22"/>
                <w:szCs w:val="28"/>
              </w:rPr>
              <w:t xml:space="preserve"> Multiphysics</w:t>
            </w:r>
            <w:r w:rsidR="00B32E07">
              <w:rPr>
                <w:sz w:val="22"/>
                <w:szCs w:val="28"/>
              </w:rPr>
              <w:t>)</w:t>
            </w:r>
          </w:p>
          <w:p w14:paraId="570AE1A8" w14:textId="77777777" w:rsidR="006626ED" w:rsidRDefault="006626ED" w:rsidP="003A1DB1">
            <w:pPr>
              <w:ind w:left="170"/>
              <w:rPr>
                <w:sz w:val="22"/>
                <w:szCs w:val="28"/>
              </w:rPr>
            </w:pPr>
          </w:p>
          <w:p w14:paraId="0AD02BD5" w14:textId="4BB76E2F" w:rsidR="003B23EA" w:rsidRPr="006626ED" w:rsidRDefault="006626ED" w:rsidP="006626ED">
            <w:pPr>
              <w:rPr>
                <w:b/>
                <w:i/>
                <w:iCs/>
                <w:sz w:val="24"/>
                <w:szCs w:val="28"/>
              </w:rPr>
            </w:pPr>
            <w:r>
              <w:rPr>
                <w:sz w:val="22"/>
                <w:szCs w:val="28"/>
              </w:rPr>
              <w:t xml:space="preserve">  </w:t>
            </w:r>
            <w:r w:rsidR="003B23EA" w:rsidRPr="006626ED">
              <w:rPr>
                <w:b/>
                <w:i/>
                <w:iCs/>
                <w:sz w:val="24"/>
                <w:szCs w:val="28"/>
              </w:rPr>
              <w:t>Language Known</w:t>
            </w:r>
          </w:p>
          <w:p w14:paraId="5B35F5AB" w14:textId="77777777" w:rsidR="003B23EA" w:rsidRDefault="003B23EA" w:rsidP="003B23EA">
            <w:pPr>
              <w:ind w:left="170"/>
              <w:rPr>
                <w:i/>
                <w:iCs/>
                <w:sz w:val="22"/>
                <w:szCs w:val="28"/>
              </w:rPr>
            </w:pPr>
          </w:p>
          <w:p w14:paraId="03EE5159" w14:textId="592842B4" w:rsidR="003B23EA" w:rsidRPr="003B23EA" w:rsidRDefault="003B23EA" w:rsidP="003B23EA">
            <w:pPr>
              <w:ind w:left="170"/>
              <w:rPr>
                <w:b/>
                <w:iCs/>
                <w:sz w:val="22"/>
                <w:szCs w:val="28"/>
              </w:rPr>
            </w:pPr>
            <w:r>
              <w:rPr>
                <w:b/>
                <w:iCs/>
                <w:sz w:val="22"/>
                <w:szCs w:val="28"/>
              </w:rPr>
              <w:t xml:space="preserve">Skilled </w:t>
            </w:r>
          </w:p>
          <w:p w14:paraId="401E9AE1" w14:textId="086A4FFA" w:rsidR="003B23EA" w:rsidRDefault="003B23EA" w:rsidP="003B23EA">
            <w:pPr>
              <w:ind w:left="170"/>
              <w:rPr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(English, Hindi)</w:t>
            </w:r>
          </w:p>
          <w:p w14:paraId="718ADF77" w14:textId="19F350B9" w:rsidR="003B23EA" w:rsidRDefault="003B23EA" w:rsidP="003B23EA">
            <w:pPr>
              <w:ind w:left="170"/>
              <w:rPr>
                <w:b/>
                <w:iCs/>
                <w:sz w:val="22"/>
                <w:szCs w:val="28"/>
              </w:rPr>
            </w:pPr>
            <w:r>
              <w:rPr>
                <w:b/>
                <w:iCs/>
                <w:sz w:val="22"/>
                <w:szCs w:val="28"/>
              </w:rPr>
              <w:t>Familiar</w:t>
            </w:r>
          </w:p>
          <w:p w14:paraId="17472960" w14:textId="7118490D" w:rsidR="003B23EA" w:rsidRPr="006626ED" w:rsidRDefault="003B23EA" w:rsidP="006626ED">
            <w:pPr>
              <w:ind w:left="170"/>
              <w:rPr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(French)</w:t>
            </w:r>
          </w:p>
          <w:p w14:paraId="619B6808" w14:textId="77777777" w:rsidR="003A1DB1" w:rsidRDefault="003A1DB1" w:rsidP="006626ED"/>
          <w:p w14:paraId="21F2F677" w14:textId="77777777" w:rsidR="003A1DB1" w:rsidRPr="00AD0DDD" w:rsidRDefault="003A1DB1" w:rsidP="003A1DB1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3A1DB1" w14:paraId="7DB405E9" w14:textId="77777777" w:rsidTr="008B078C">
        <w:trPr>
          <w:trHeight w:val="171"/>
        </w:trPr>
        <w:tc>
          <w:tcPr>
            <w:tcW w:w="71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16B13F" w14:textId="719A8C55" w:rsidR="00592E0F" w:rsidRDefault="00592E0F" w:rsidP="00592E0F">
            <w:pPr>
              <w:pStyle w:val="Heading3"/>
              <w:ind w:left="0"/>
            </w:pPr>
            <w:r>
              <w:t xml:space="preserve">  </w:t>
            </w:r>
          </w:p>
          <w:p w14:paraId="11D5BCA4" w14:textId="51069FE6" w:rsidR="003A1DB1" w:rsidRDefault="00592E0F" w:rsidP="00592E0F">
            <w:pPr>
              <w:pStyle w:val="Heading3"/>
              <w:ind w:left="0"/>
            </w:pPr>
            <w:r>
              <w:t xml:space="preserve"> </w:t>
            </w:r>
            <w:r w:rsidR="005149EE">
              <w:t xml:space="preserve">WORK </w:t>
            </w:r>
            <w:r w:rsidR="00B418B4">
              <w:t>EXPERIENCE</w:t>
            </w:r>
          </w:p>
        </w:tc>
        <w:tc>
          <w:tcPr>
            <w:tcW w:w="28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FB29693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1147772F" w14:textId="77777777" w:rsidR="003A1DB1" w:rsidRDefault="003A1DB1" w:rsidP="003A1DB1"/>
        </w:tc>
      </w:tr>
      <w:tr w:rsidR="003A1DB1" w14:paraId="38C3EDB6" w14:textId="77777777" w:rsidTr="008B078C">
        <w:trPr>
          <w:trHeight w:val="171"/>
        </w:trPr>
        <w:tc>
          <w:tcPr>
            <w:tcW w:w="7130" w:type="dxa"/>
            <w:gridSpan w:val="12"/>
            <w:tcBorders>
              <w:top w:val="single" w:sz="8" w:space="0" w:color="2C3B57" w:themeColor="text2"/>
            </w:tcBorders>
          </w:tcPr>
          <w:p w14:paraId="7E53B28D" w14:textId="77777777" w:rsidR="003A1DB1" w:rsidRDefault="003A1DB1" w:rsidP="003A1DB1">
            <w:pPr>
              <w:pStyle w:val="Dates"/>
            </w:pPr>
          </w:p>
          <w:p w14:paraId="1C8DD1F3" w14:textId="60192590" w:rsidR="00DD6504" w:rsidRDefault="00592E0F" w:rsidP="00DD6504">
            <w:pPr>
              <w:pStyle w:val="Dates"/>
              <w:numPr>
                <w:ilvl w:val="0"/>
                <w:numId w:val="18"/>
              </w:numPr>
            </w:pPr>
            <w:r>
              <w:t xml:space="preserve">Project : </w:t>
            </w:r>
            <w:r w:rsidRPr="00DD6504">
              <w:rPr>
                <w:b w:val="0"/>
              </w:rPr>
              <w:t>Harnessing Power with Mechanical Treadmill</w:t>
            </w:r>
            <w:r>
              <w:t xml:space="preserve"> </w:t>
            </w:r>
          </w:p>
          <w:p w14:paraId="3FC2EBE4" w14:textId="77777777" w:rsidR="00DD6504" w:rsidRDefault="00DD6504" w:rsidP="00DD6504">
            <w:pPr>
              <w:pStyle w:val="Dates"/>
              <w:ind w:left="890"/>
            </w:pPr>
          </w:p>
          <w:p w14:paraId="5602ECCB" w14:textId="321ECB83" w:rsidR="00376BD9" w:rsidRDefault="00376BD9" w:rsidP="00376BD9">
            <w:pPr>
              <w:pStyle w:val="Dates"/>
            </w:pPr>
            <w:r w:rsidRPr="00592E0F">
              <w:t>https://docs.google.com/document/d/1gSW2_6P0nYUfQwsPw</w:t>
            </w:r>
          </w:p>
          <w:p w14:paraId="7D689485" w14:textId="4070DEE8" w:rsidR="00592E0F" w:rsidRDefault="00376BD9" w:rsidP="00DD6504">
            <w:pPr>
              <w:pStyle w:val="Dates"/>
            </w:pPr>
            <w:r w:rsidRPr="00592E0F">
              <w:t>k9GhzXpWcnCH9f1/edit?usp=drive_link&amp;ouid=117168821414981379629&amp;rtpof=true&amp;sd=true</w:t>
            </w:r>
          </w:p>
          <w:p w14:paraId="452451D5" w14:textId="77777777" w:rsidR="00DD6504" w:rsidRDefault="00DD6504" w:rsidP="00DD6504">
            <w:pPr>
              <w:pStyle w:val="Dates"/>
            </w:pPr>
          </w:p>
          <w:p w14:paraId="5E8DEB12" w14:textId="552C4A72" w:rsidR="003A1DB1" w:rsidRPr="00DD6504" w:rsidRDefault="00B418B4" w:rsidP="00376BD9">
            <w:pPr>
              <w:pStyle w:val="Dates"/>
              <w:numPr>
                <w:ilvl w:val="0"/>
                <w:numId w:val="17"/>
              </w:numPr>
            </w:pPr>
            <w:r w:rsidRPr="00DD6504">
              <w:t>Internship at OTSUKA VENUS AUTOMOTIVE INDIA PVT LTD</w:t>
            </w:r>
          </w:p>
          <w:p w14:paraId="65FC0D60" w14:textId="77777777" w:rsidR="00DD6504" w:rsidRDefault="00DD6504" w:rsidP="00C1564A">
            <w:pPr>
              <w:pStyle w:val="Dates"/>
            </w:pPr>
          </w:p>
          <w:p w14:paraId="2AE0F37F" w14:textId="280F9E35" w:rsidR="00DD6504" w:rsidRPr="00DD6504" w:rsidRDefault="00DD7075" w:rsidP="00DD6504">
            <w:pPr>
              <w:pStyle w:val="Dates"/>
            </w:pPr>
            <w:hyperlink r:id="rId11" w:history="1">
              <w:r w:rsidR="00DD6504" w:rsidRPr="0021582C">
                <w:rPr>
                  <w:rStyle w:val="Hyperlink"/>
                </w:rPr>
                <w:t>https://docs.google.com/document/d/1P1_YMYmkSjWcg_kcOgh5FeZtz9eR313j/edit?usp=drive_link&amp;ouid=102482198289873526503&amp;rtpof=true&amp;sd=true</w:t>
              </w:r>
            </w:hyperlink>
          </w:p>
          <w:p w14:paraId="06CB46EE" w14:textId="043E5FB4" w:rsidR="00B418B4" w:rsidRPr="00B418B4" w:rsidRDefault="00B418B4" w:rsidP="00C1564A">
            <w:pPr>
              <w:pStyle w:val="Dates"/>
              <w:rPr>
                <w:b w:val="0"/>
              </w:rPr>
            </w:pPr>
          </w:p>
        </w:tc>
        <w:tc>
          <w:tcPr>
            <w:tcW w:w="282" w:type="dxa"/>
            <w:vMerge/>
            <w:tcBorders>
              <w:top w:val="single" w:sz="8" w:space="0" w:color="2C3B57" w:themeColor="text2"/>
            </w:tcBorders>
            <w:vAlign w:val="center"/>
          </w:tcPr>
          <w:p w14:paraId="3F6CDCCC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4E5F4AC3" w14:textId="77777777" w:rsidR="003A1DB1" w:rsidRDefault="003A1DB1" w:rsidP="003A1DB1"/>
        </w:tc>
      </w:tr>
      <w:tr w:rsidR="003A1DB1" w14:paraId="2412D583" w14:textId="77777777" w:rsidTr="008B078C">
        <w:trPr>
          <w:trHeight w:val="171"/>
        </w:trPr>
        <w:tc>
          <w:tcPr>
            <w:tcW w:w="71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F8334E9" w14:textId="460ED0C9" w:rsidR="003A1DB1" w:rsidRDefault="00DD6504" w:rsidP="00DD6504">
            <w:pPr>
              <w:pStyle w:val="Heading3"/>
              <w:ind w:left="0"/>
            </w:pPr>
            <w:r>
              <w:t xml:space="preserve">  VIRTUAL EXPERIENCE</w:t>
            </w:r>
          </w:p>
        </w:tc>
        <w:tc>
          <w:tcPr>
            <w:tcW w:w="28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791A7A8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29D9D025" w14:textId="77777777" w:rsidR="003A1DB1" w:rsidRDefault="003A1DB1" w:rsidP="003A1DB1"/>
        </w:tc>
      </w:tr>
      <w:tr w:rsidR="003A1DB1" w14:paraId="4655C47D" w14:textId="77777777" w:rsidTr="008B078C">
        <w:trPr>
          <w:trHeight w:val="171"/>
        </w:trPr>
        <w:tc>
          <w:tcPr>
            <w:tcW w:w="7130" w:type="dxa"/>
            <w:gridSpan w:val="12"/>
            <w:tcBorders>
              <w:top w:val="single" w:sz="8" w:space="0" w:color="2C3B57" w:themeColor="text2"/>
            </w:tcBorders>
          </w:tcPr>
          <w:p w14:paraId="77DE30F3" w14:textId="03FA8CE7" w:rsidR="00550674" w:rsidRDefault="00550674" w:rsidP="00737A1D">
            <w:pPr>
              <w:pStyle w:val="Text"/>
              <w:ind w:left="0"/>
            </w:pPr>
            <w:r>
              <w:t>Explore Engineering job simulation – GE Aerospace</w:t>
            </w:r>
          </w:p>
          <w:p w14:paraId="2208C5DE" w14:textId="77777777" w:rsidR="00550674" w:rsidRDefault="00550674" w:rsidP="00737A1D">
            <w:pPr>
              <w:pStyle w:val="Text"/>
              <w:ind w:left="0"/>
            </w:pPr>
          </w:p>
          <w:p w14:paraId="6BE5E8C3" w14:textId="0B8B3E35" w:rsidR="00737A1D" w:rsidRPr="00560EA0" w:rsidRDefault="00550674" w:rsidP="00737A1D">
            <w:pPr>
              <w:pStyle w:val="Text"/>
              <w:ind w:left="0"/>
            </w:pPr>
            <w:r w:rsidRPr="00550674">
              <w:t>https://drive.google.com/file/d/1m8FZjdcKAy1rg6Qpp_2PrP73AoOKhylh/view?usp=sharing</w:t>
            </w:r>
          </w:p>
        </w:tc>
        <w:tc>
          <w:tcPr>
            <w:tcW w:w="282" w:type="dxa"/>
            <w:vMerge/>
            <w:tcBorders>
              <w:top w:val="single" w:sz="8" w:space="0" w:color="2C3B57" w:themeColor="text2"/>
            </w:tcBorders>
            <w:vAlign w:val="center"/>
          </w:tcPr>
          <w:p w14:paraId="6E1F7008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4719DD90" w14:textId="77777777" w:rsidR="003A1DB1" w:rsidRDefault="003A1DB1" w:rsidP="003A1DB1"/>
        </w:tc>
      </w:tr>
      <w:tr w:rsidR="003A1DB1" w14:paraId="4535465E" w14:textId="77777777" w:rsidTr="008B078C">
        <w:trPr>
          <w:trHeight w:val="188"/>
        </w:trPr>
        <w:tc>
          <w:tcPr>
            <w:tcW w:w="71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35FCDD1" w14:textId="119A132A" w:rsidR="003A1DB1" w:rsidRPr="00560EA0" w:rsidRDefault="00DD6504" w:rsidP="00DD6504">
            <w:pPr>
              <w:pStyle w:val="Heading3"/>
              <w:ind w:left="0"/>
            </w:pPr>
            <w:r>
              <w:t xml:space="preserve">  </w:t>
            </w:r>
            <w:r w:rsidR="003A1DB1">
              <w:t>LEARNING</w:t>
            </w:r>
          </w:p>
        </w:tc>
        <w:tc>
          <w:tcPr>
            <w:tcW w:w="28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D67C608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41250B74" w14:textId="77777777" w:rsidR="003A1DB1" w:rsidRDefault="003A1DB1" w:rsidP="003A1DB1"/>
        </w:tc>
      </w:tr>
      <w:tr w:rsidR="003A1DB1" w14:paraId="3650254F" w14:textId="77777777" w:rsidTr="008B078C">
        <w:trPr>
          <w:trHeight w:val="188"/>
        </w:trPr>
        <w:tc>
          <w:tcPr>
            <w:tcW w:w="7130" w:type="dxa"/>
            <w:gridSpan w:val="12"/>
            <w:tcBorders>
              <w:top w:val="single" w:sz="8" w:space="0" w:color="2C3B57" w:themeColor="text2"/>
            </w:tcBorders>
          </w:tcPr>
          <w:p w14:paraId="2C03CE8F" w14:textId="1AE3BAF8" w:rsidR="00C1564A" w:rsidRDefault="00C1564A" w:rsidP="003A1DB1">
            <w:pPr>
              <w:pStyle w:val="Dates"/>
            </w:pPr>
          </w:p>
          <w:p w14:paraId="27D96D33" w14:textId="6A99DEC3" w:rsidR="003A1DB1" w:rsidRDefault="003A1DB1" w:rsidP="003A1DB1">
            <w:pPr>
              <w:pStyle w:val="Dates"/>
            </w:pPr>
            <w:r>
              <w:t>PURSUING</w:t>
            </w:r>
          </w:p>
          <w:p w14:paraId="5B3F0A54" w14:textId="38B8A0C7" w:rsidR="003A1DB1" w:rsidRDefault="005149EE" w:rsidP="005149EE">
            <w:pPr>
              <w:pStyle w:val="Text"/>
              <w:numPr>
                <w:ilvl w:val="0"/>
                <w:numId w:val="14"/>
              </w:numPr>
            </w:pPr>
            <w:r w:rsidRPr="005149EE">
              <w:rPr>
                <w:b/>
              </w:rPr>
              <w:t xml:space="preserve">Project </w:t>
            </w:r>
            <w:r>
              <w:rPr>
                <w:b/>
              </w:rPr>
              <w:t xml:space="preserve">Title </w:t>
            </w:r>
            <w:r w:rsidRPr="005149EE">
              <w:rPr>
                <w:b/>
              </w:rPr>
              <w:t>:</w:t>
            </w:r>
            <w:r>
              <w:t xml:space="preserve"> </w:t>
            </w:r>
            <w:r w:rsidRPr="005149EE">
              <w:t>FRACTURE PARAMETER ANALYSIS OF BIMODULAR NUCLEAR GRADE GRAPHITE</w:t>
            </w:r>
          </w:p>
          <w:p w14:paraId="1DFCCED5" w14:textId="563529AF" w:rsidR="005149EE" w:rsidRDefault="005149EE" w:rsidP="005149EE">
            <w:pPr>
              <w:pStyle w:val="Text"/>
              <w:ind w:left="890"/>
            </w:pPr>
            <w:r>
              <w:rPr>
                <w:b/>
              </w:rPr>
              <w:t>Software :</w:t>
            </w:r>
            <w:r>
              <w:t xml:space="preserve"> COMSOL Multiphysics</w:t>
            </w:r>
          </w:p>
          <w:p w14:paraId="78316B06" w14:textId="77777777" w:rsidR="003A1DB1" w:rsidRDefault="005149EE" w:rsidP="003A1DB1">
            <w:pPr>
              <w:pStyle w:val="Text"/>
              <w:numPr>
                <w:ilvl w:val="0"/>
                <w:numId w:val="14"/>
              </w:numPr>
            </w:pPr>
            <w:r>
              <w:t xml:space="preserve"> </w:t>
            </w:r>
            <w:r w:rsidR="00550674">
              <w:t xml:space="preserve">Java Programming </w:t>
            </w:r>
          </w:p>
          <w:p w14:paraId="5FE452B4" w14:textId="6B8C9990" w:rsidR="00550674" w:rsidRPr="00560EA0" w:rsidRDefault="00550674" w:rsidP="003A1DB1">
            <w:pPr>
              <w:pStyle w:val="Text"/>
              <w:numPr>
                <w:ilvl w:val="0"/>
                <w:numId w:val="14"/>
              </w:numPr>
            </w:pPr>
            <w:r>
              <w:t xml:space="preserve">Software – </w:t>
            </w:r>
            <w:r w:rsidRPr="00550674">
              <w:rPr>
                <w:b/>
              </w:rPr>
              <w:t xml:space="preserve">CAD </w:t>
            </w:r>
            <w:r w:rsidRPr="00550674">
              <w:t xml:space="preserve">&amp; </w:t>
            </w:r>
            <w:r w:rsidRPr="00550674">
              <w:rPr>
                <w:b/>
              </w:rPr>
              <w:t>FEA</w:t>
            </w:r>
          </w:p>
        </w:tc>
        <w:tc>
          <w:tcPr>
            <w:tcW w:w="282" w:type="dxa"/>
            <w:vMerge/>
            <w:tcBorders>
              <w:top w:val="single" w:sz="8" w:space="0" w:color="2C3B57" w:themeColor="text2"/>
            </w:tcBorders>
            <w:vAlign w:val="center"/>
          </w:tcPr>
          <w:p w14:paraId="55459D27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6AAAD23C" w14:textId="77777777" w:rsidR="003A1DB1" w:rsidRDefault="003A1DB1" w:rsidP="003A1DB1"/>
        </w:tc>
      </w:tr>
      <w:tr w:rsidR="003A1DB1" w14:paraId="47F192DA" w14:textId="77777777" w:rsidTr="008B078C">
        <w:trPr>
          <w:trHeight w:val="171"/>
        </w:trPr>
        <w:tc>
          <w:tcPr>
            <w:tcW w:w="71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00162CC" w14:textId="54920230" w:rsidR="003A1DB1" w:rsidRDefault="003A1DB1" w:rsidP="00550674">
            <w:pPr>
              <w:pStyle w:val="Text"/>
              <w:ind w:left="0"/>
            </w:pPr>
          </w:p>
          <w:p w14:paraId="3BB4158D" w14:textId="6F219DBB" w:rsidR="003A1DB1" w:rsidRPr="00560EA0" w:rsidRDefault="00DD6504" w:rsidP="003A1DB1">
            <w:pPr>
              <w:pStyle w:val="Heading3"/>
            </w:pPr>
            <w:r>
              <w:t>ACTIVITIES</w:t>
            </w:r>
          </w:p>
        </w:tc>
        <w:tc>
          <w:tcPr>
            <w:tcW w:w="28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6AB9180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7EF995B7" w14:textId="77777777" w:rsidR="003A1DB1" w:rsidRDefault="003A1DB1" w:rsidP="003A1DB1"/>
        </w:tc>
      </w:tr>
      <w:tr w:rsidR="003A1DB1" w14:paraId="1B8AB807" w14:textId="77777777" w:rsidTr="008B078C">
        <w:trPr>
          <w:trHeight w:val="240"/>
        </w:trPr>
        <w:tc>
          <w:tcPr>
            <w:tcW w:w="7130" w:type="dxa"/>
            <w:gridSpan w:val="12"/>
            <w:tcBorders>
              <w:top w:val="single" w:sz="8" w:space="0" w:color="2C3B57" w:themeColor="text2"/>
            </w:tcBorders>
          </w:tcPr>
          <w:p w14:paraId="4230C5CF" w14:textId="16FD3DFA" w:rsidR="003A1DB1" w:rsidRDefault="00DD6504" w:rsidP="003A1DB1">
            <w:pPr>
              <w:pStyle w:val="Text"/>
            </w:pPr>
            <w:r>
              <w:t>College club</w:t>
            </w:r>
          </w:p>
          <w:p w14:paraId="4E185838" w14:textId="77777777" w:rsidR="00DD6504" w:rsidRDefault="00DD6504" w:rsidP="003A1DB1">
            <w:pPr>
              <w:pStyle w:val="Text"/>
            </w:pPr>
            <w:r>
              <w:t>Biosphere Club, VIT Chennai</w:t>
            </w:r>
          </w:p>
          <w:p w14:paraId="01A288BC" w14:textId="50EB98E0" w:rsidR="00DD6504" w:rsidRPr="00560EA0" w:rsidRDefault="00737A1D" w:rsidP="003A1DB1">
            <w:pPr>
              <w:pStyle w:val="Text"/>
            </w:pPr>
            <w:r>
              <w:t>Mem</w:t>
            </w:r>
            <w:r w:rsidR="00DD6504">
              <w:t>ber</w:t>
            </w:r>
          </w:p>
        </w:tc>
        <w:tc>
          <w:tcPr>
            <w:tcW w:w="282" w:type="dxa"/>
            <w:vMerge/>
            <w:tcBorders>
              <w:top w:val="single" w:sz="8" w:space="0" w:color="2C3B57" w:themeColor="text2"/>
            </w:tcBorders>
            <w:vAlign w:val="center"/>
          </w:tcPr>
          <w:p w14:paraId="53645602" w14:textId="77777777" w:rsidR="003A1DB1" w:rsidRDefault="003A1DB1" w:rsidP="003A1DB1"/>
        </w:tc>
        <w:tc>
          <w:tcPr>
            <w:tcW w:w="3678" w:type="dxa"/>
            <w:gridSpan w:val="6"/>
            <w:vMerge/>
            <w:shd w:val="clear" w:color="auto" w:fill="CADEE5" w:themeFill="background2"/>
            <w:vAlign w:val="center"/>
          </w:tcPr>
          <w:p w14:paraId="4B447008" w14:textId="77777777" w:rsidR="003A1DB1" w:rsidRDefault="003A1DB1" w:rsidP="003A1DB1"/>
        </w:tc>
      </w:tr>
      <w:tr w:rsidR="003A1DB1" w14:paraId="4D48B2BA" w14:textId="77777777" w:rsidTr="008B078C">
        <w:trPr>
          <w:trHeight w:val="144"/>
        </w:trPr>
        <w:tc>
          <w:tcPr>
            <w:tcW w:w="11092" w:type="dxa"/>
            <w:gridSpan w:val="19"/>
            <w:tcBorders>
              <w:bottom w:val="single" w:sz="36" w:space="0" w:color="CADEE5" w:themeColor="background2"/>
            </w:tcBorders>
          </w:tcPr>
          <w:p w14:paraId="33C2A535" w14:textId="77777777" w:rsidR="003A1DB1" w:rsidRDefault="003A1DB1" w:rsidP="003A1DB1"/>
        </w:tc>
      </w:tr>
    </w:tbl>
    <w:p w14:paraId="7103C316" w14:textId="77777777" w:rsidR="00AD4AE3" w:rsidRDefault="00AD4AE3" w:rsidP="00AD4AE3"/>
    <w:sectPr w:rsidR="00AD4AE3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73F41" w14:textId="77777777" w:rsidR="00DD7075" w:rsidRDefault="00DD7075" w:rsidP="00DF1CB4">
      <w:r>
        <w:separator/>
      </w:r>
    </w:p>
  </w:endnote>
  <w:endnote w:type="continuationSeparator" w:id="0">
    <w:p w14:paraId="5ABBB29A" w14:textId="77777777" w:rsidR="00DD7075" w:rsidRDefault="00DD707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AD824" w14:textId="77777777" w:rsidR="00DD7075" w:rsidRDefault="00DD7075" w:rsidP="00DF1CB4">
      <w:r>
        <w:separator/>
      </w:r>
    </w:p>
  </w:footnote>
  <w:footnote w:type="continuationSeparator" w:id="0">
    <w:p w14:paraId="43883FE0" w14:textId="77777777" w:rsidR="00DD7075" w:rsidRDefault="00DD707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96E8E"/>
    <w:multiLevelType w:val="hybridMultilevel"/>
    <w:tmpl w:val="E57A0A56"/>
    <w:lvl w:ilvl="0" w:tplc="7F66DF6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06D05"/>
    <w:multiLevelType w:val="hybridMultilevel"/>
    <w:tmpl w:val="384056E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3BC230FE"/>
    <w:multiLevelType w:val="hybridMultilevel"/>
    <w:tmpl w:val="5BC050F2"/>
    <w:lvl w:ilvl="0" w:tplc="40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20F74C9"/>
    <w:multiLevelType w:val="hybridMultilevel"/>
    <w:tmpl w:val="041CE734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479B43BE"/>
    <w:multiLevelType w:val="hybridMultilevel"/>
    <w:tmpl w:val="2878C97E"/>
    <w:lvl w:ilvl="0" w:tplc="40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48C61EFD"/>
    <w:multiLevelType w:val="hybridMultilevel"/>
    <w:tmpl w:val="2B0A7874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79C26815"/>
    <w:multiLevelType w:val="hybridMultilevel"/>
    <w:tmpl w:val="784A4C92"/>
    <w:lvl w:ilvl="0" w:tplc="40090003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17"/>
  </w:num>
  <w:num w:numId="14">
    <w:abstractNumId w:val="15"/>
  </w:num>
  <w:num w:numId="15">
    <w:abstractNumId w:val="10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67"/>
    <w:rsid w:val="00083867"/>
    <w:rsid w:val="00176C2A"/>
    <w:rsid w:val="00216407"/>
    <w:rsid w:val="00232FE2"/>
    <w:rsid w:val="00233AA3"/>
    <w:rsid w:val="002B73E2"/>
    <w:rsid w:val="002B769D"/>
    <w:rsid w:val="002D3AB8"/>
    <w:rsid w:val="00376BD9"/>
    <w:rsid w:val="003A1DB1"/>
    <w:rsid w:val="003B23EA"/>
    <w:rsid w:val="003F474E"/>
    <w:rsid w:val="00413477"/>
    <w:rsid w:val="00456DDE"/>
    <w:rsid w:val="004A586E"/>
    <w:rsid w:val="004D7327"/>
    <w:rsid w:val="005149EE"/>
    <w:rsid w:val="00550674"/>
    <w:rsid w:val="00560EA0"/>
    <w:rsid w:val="00564DCE"/>
    <w:rsid w:val="00592E0F"/>
    <w:rsid w:val="00596F59"/>
    <w:rsid w:val="005E09DE"/>
    <w:rsid w:val="005F5561"/>
    <w:rsid w:val="0060466A"/>
    <w:rsid w:val="006626ED"/>
    <w:rsid w:val="00680892"/>
    <w:rsid w:val="006C60E6"/>
    <w:rsid w:val="006E60CA"/>
    <w:rsid w:val="00737A1D"/>
    <w:rsid w:val="007570AA"/>
    <w:rsid w:val="007863F6"/>
    <w:rsid w:val="0082604F"/>
    <w:rsid w:val="00826527"/>
    <w:rsid w:val="008407B3"/>
    <w:rsid w:val="00840C14"/>
    <w:rsid w:val="008B078C"/>
    <w:rsid w:val="009835F5"/>
    <w:rsid w:val="009D2A50"/>
    <w:rsid w:val="009F3AE7"/>
    <w:rsid w:val="00A520FA"/>
    <w:rsid w:val="00AB03FA"/>
    <w:rsid w:val="00AD0DDD"/>
    <w:rsid w:val="00AD4AE3"/>
    <w:rsid w:val="00AD6FA4"/>
    <w:rsid w:val="00B17B33"/>
    <w:rsid w:val="00B32E07"/>
    <w:rsid w:val="00B418B4"/>
    <w:rsid w:val="00BD2F41"/>
    <w:rsid w:val="00BE339E"/>
    <w:rsid w:val="00BF5D2B"/>
    <w:rsid w:val="00C1564A"/>
    <w:rsid w:val="00C15C38"/>
    <w:rsid w:val="00CE2C5B"/>
    <w:rsid w:val="00D06709"/>
    <w:rsid w:val="00D65B21"/>
    <w:rsid w:val="00D71FB2"/>
    <w:rsid w:val="00D74C88"/>
    <w:rsid w:val="00DD6504"/>
    <w:rsid w:val="00DD7075"/>
    <w:rsid w:val="00DF1CB4"/>
    <w:rsid w:val="00E14266"/>
    <w:rsid w:val="00E44A7F"/>
    <w:rsid w:val="00EB245B"/>
    <w:rsid w:val="00EC531A"/>
    <w:rsid w:val="00EE1A75"/>
    <w:rsid w:val="00F82722"/>
    <w:rsid w:val="00F878C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FD5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376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P1_YMYmkSjWcg_kcOgh5FeZtz9eR313j/edit?usp=drive_link&amp;ouid=102482198289873526503&amp;rtpof=true&amp;sd=tru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ris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4FA6876DF4E82B8E32CD7F570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BF0B-72FB-4733-9465-88E44634FA20}"/>
      </w:docPartPr>
      <w:docPartBody>
        <w:p w:rsidR="00F97B26" w:rsidRDefault="0016604A" w:rsidP="0016604A">
          <w:pPr>
            <w:pStyle w:val="F124FA6876DF4E82B8E32CD7F57092ED"/>
          </w:pPr>
          <w:r w:rsidRPr="00AD0DDD">
            <w:t>Education</w:t>
          </w:r>
        </w:p>
      </w:docPartBody>
    </w:docPart>
    <w:docPart>
      <w:docPartPr>
        <w:name w:val="67DB7E93D01A4C89959FC42F5177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0E03-EE8B-4F16-BE38-7C6F60D548DB}"/>
      </w:docPartPr>
      <w:docPartBody>
        <w:p w:rsidR="00F97B26" w:rsidRDefault="0016604A" w:rsidP="0016604A">
          <w:pPr>
            <w:pStyle w:val="67DB7E93D01A4C89959FC42F5177F2AF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A"/>
    <w:rsid w:val="000B22FE"/>
    <w:rsid w:val="001058C2"/>
    <w:rsid w:val="0016604A"/>
    <w:rsid w:val="001E3691"/>
    <w:rsid w:val="002262E0"/>
    <w:rsid w:val="00334B47"/>
    <w:rsid w:val="003B64B7"/>
    <w:rsid w:val="00413125"/>
    <w:rsid w:val="0086110C"/>
    <w:rsid w:val="00A56B76"/>
    <w:rsid w:val="00B13443"/>
    <w:rsid w:val="00BE6A1F"/>
    <w:rsid w:val="00CB7302"/>
    <w:rsid w:val="00D53A97"/>
    <w:rsid w:val="00E73002"/>
    <w:rsid w:val="00F97B26"/>
    <w:rsid w:val="00F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97C60EE42F5540258E26A1AC8D03BEE2">
    <w:name w:val="97C60EE42F5540258E26A1AC8D03BEE2"/>
    <w:rsid w:val="0016604A"/>
  </w:style>
  <w:style w:type="paragraph" w:customStyle="1" w:styleId="F124FA6876DF4E82B8E32CD7F57092ED">
    <w:name w:val="F124FA6876DF4E82B8E32CD7F57092ED"/>
    <w:rsid w:val="0016604A"/>
  </w:style>
  <w:style w:type="paragraph" w:customStyle="1" w:styleId="67DB7E93D01A4C89959FC42F5177F2AF">
    <w:name w:val="67DB7E93D01A4C89959FC42F5177F2AF"/>
    <w:rsid w:val="00166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E57DC5-3CD2-4913-885D-B6291098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2023-06-19T05:41:00Z</dcterms:created>
  <dcterms:modified xsi:type="dcterms:W3CDTF">2024-01-11T17:07:00Z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9ccac40ded0750cb42477099bd0b75c06cacf199b8a5f813c23dc7debfefc35a</vt:lpwstr>
  </property>
</Properties>
</file>